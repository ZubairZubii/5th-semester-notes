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919FD" w14:textId="7AF9BE81" w:rsidR="006058A6" w:rsidRPr="006058A6" w:rsidRDefault="006C6E6F" w:rsidP="006058A6">
      <w:pPr>
        <w:tabs>
          <w:tab w:val="left" w:pos="3273"/>
        </w:tabs>
        <w:rPr>
          <w:rFonts w:ascii="Georgia" w:hAnsi="Georgia"/>
          <w:b/>
          <w:bCs/>
          <w:sz w:val="28"/>
          <w:szCs w:val="28"/>
        </w:rPr>
      </w:pPr>
      <w:r w:rsidRPr="006058A6">
        <w:rPr>
          <w:rFonts w:ascii="Georgia" w:hAnsi="Georgia"/>
          <w:b/>
          <w:bCs/>
          <w:sz w:val="28"/>
          <w:szCs w:val="28"/>
        </w:rPr>
        <w:t>COVER LETTER</w:t>
      </w:r>
      <w:r w:rsidR="006058A6" w:rsidRPr="006058A6">
        <w:rPr>
          <w:rFonts w:ascii="Georgia" w:hAnsi="Georgia"/>
          <w:b/>
          <w:bCs/>
          <w:sz w:val="28"/>
          <w:szCs w:val="28"/>
        </w:rPr>
        <w:tab/>
      </w:r>
    </w:p>
    <w:p w14:paraId="147D3459" w14:textId="77777777" w:rsidR="006C6E6F" w:rsidRPr="006058A6" w:rsidRDefault="006C6E6F" w:rsidP="006C6E6F">
      <w:pPr>
        <w:rPr>
          <w:rFonts w:ascii="Georgia" w:hAnsi="Georgia"/>
          <w:b/>
          <w:bCs/>
        </w:rPr>
      </w:pPr>
    </w:p>
    <w:p w14:paraId="228C312B" w14:textId="77777777" w:rsidR="006C6E6F" w:rsidRPr="006058A6" w:rsidRDefault="006C6E6F" w:rsidP="006C6E6F">
      <w:pPr>
        <w:rPr>
          <w:rFonts w:ascii="Georgia" w:hAnsi="Georgia"/>
          <w:b/>
          <w:bCs/>
        </w:rPr>
      </w:pPr>
    </w:p>
    <w:p w14:paraId="42CE307C" w14:textId="6B6EA515" w:rsidR="006C6E6F" w:rsidRPr="006058A6" w:rsidRDefault="006C6E6F" w:rsidP="006C6E6F">
      <w:pPr>
        <w:ind w:left="2160" w:firstLine="720"/>
        <w:rPr>
          <w:rFonts w:ascii="Georgia" w:hAnsi="Georgia"/>
        </w:rPr>
      </w:pPr>
      <w:r w:rsidRPr="006058A6">
        <w:rPr>
          <w:rStyle w:val="Heading1Char"/>
          <w:rFonts w:ascii="Georgia" w:hAnsi="Georgia"/>
          <w:sz w:val="24"/>
          <w:szCs w:val="24"/>
        </w:rPr>
        <w:t xml:space="preserve">                     </w:t>
      </w:r>
      <w:r w:rsidRPr="006C6E6F">
        <w:rPr>
          <w:rStyle w:val="Heading1Char"/>
          <w:rFonts w:ascii="Georgia" w:hAnsi="Georgia"/>
          <w:sz w:val="24"/>
          <w:szCs w:val="24"/>
        </w:rPr>
        <w:t>Zubair Ali</w:t>
      </w:r>
      <w:r w:rsidRPr="006058A6">
        <w:rPr>
          <w:rStyle w:val="Heading1Char"/>
          <w:rFonts w:ascii="Georgia" w:hAnsi="Georgia"/>
          <w:sz w:val="24"/>
          <w:szCs w:val="24"/>
        </w:rPr>
        <w:t xml:space="preserve"> Applicant</w:t>
      </w:r>
      <w:r w:rsidRPr="006C6E6F">
        <w:rPr>
          <w:rFonts w:ascii="Georgia" w:hAnsi="Georgia"/>
        </w:rPr>
        <w:br/>
        <w:t>zs970120@gmail.com | 03244983583</w:t>
      </w:r>
      <w:r w:rsidRPr="006058A6">
        <w:rPr>
          <w:rFonts w:ascii="Georgia" w:hAnsi="Georgia"/>
        </w:rPr>
        <w:t xml:space="preserve"> . </w:t>
      </w:r>
      <w:hyperlink r:id="rId10" w:history="1">
        <w:r w:rsidRPr="006C6E6F">
          <w:rPr>
            <w:rStyle w:val="Hyperlink"/>
            <w:rFonts w:ascii="Georgia" w:hAnsi="Georgia"/>
          </w:rPr>
          <w:t>https://github.com/ZubairZubii</w:t>
        </w:r>
      </w:hyperlink>
    </w:p>
    <w:p w14:paraId="267D4868" w14:textId="77777777" w:rsidR="006058A6" w:rsidRPr="006058A6" w:rsidRDefault="006058A6" w:rsidP="006C6E6F">
      <w:pPr>
        <w:ind w:left="2160" w:firstLine="720"/>
        <w:rPr>
          <w:rFonts w:ascii="Georgia" w:hAnsi="Georgia"/>
        </w:rPr>
      </w:pPr>
    </w:p>
    <w:p w14:paraId="402AB874" w14:textId="77777777" w:rsidR="006058A6" w:rsidRPr="006C6E6F" w:rsidRDefault="006058A6" w:rsidP="006C6E6F">
      <w:pPr>
        <w:ind w:left="2160" w:firstLine="720"/>
        <w:rPr>
          <w:rFonts w:ascii="Georgia" w:hAnsi="Georgia"/>
        </w:rPr>
      </w:pPr>
    </w:p>
    <w:p w14:paraId="7B26E9D2" w14:textId="77777777" w:rsidR="006C6E6F" w:rsidRPr="006058A6" w:rsidRDefault="006C6E6F" w:rsidP="006C6E6F">
      <w:pPr>
        <w:rPr>
          <w:rFonts w:ascii="Georgia" w:hAnsi="Georgia"/>
        </w:rPr>
      </w:pPr>
      <w:r w:rsidRPr="006C6E6F">
        <w:rPr>
          <w:rFonts w:ascii="Georgia" w:hAnsi="Georgia"/>
        </w:rPr>
        <w:t>October 20, 2024</w:t>
      </w:r>
    </w:p>
    <w:p w14:paraId="772ADE4D" w14:textId="77777777" w:rsidR="006C6E6F" w:rsidRPr="006C6E6F" w:rsidRDefault="006C6E6F" w:rsidP="006C6E6F">
      <w:pPr>
        <w:rPr>
          <w:rFonts w:ascii="Georgia" w:hAnsi="Georgia"/>
        </w:rPr>
      </w:pPr>
    </w:p>
    <w:p w14:paraId="1EE52942" w14:textId="5275F3BE" w:rsidR="006C6E6F" w:rsidRPr="006058A6" w:rsidRDefault="006C6E6F" w:rsidP="006C6E6F">
      <w:pPr>
        <w:rPr>
          <w:rFonts w:ascii="Georgia" w:hAnsi="Georgia"/>
        </w:rPr>
      </w:pPr>
      <w:r w:rsidRPr="006C6E6F">
        <w:rPr>
          <w:rFonts w:ascii="Georgia" w:hAnsi="Georgia"/>
          <w:b/>
          <w:bCs/>
        </w:rPr>
        <w:t xml:space="preserve">Mr. </w:t>
      </w:r>
      <w:r w:rsidRPr="006058A6">
        <w:rPr>
          <w:rFonts w:ascii="Georgia" w:hAnsi="Georgia"/>
          <w:b/>
          <w:bCs/>
        </w:rPr>
        <w:t>Ali Rizwan</w:t>
      </w:r>
      <w:r w:rsidRPr="006C6E6F">
        <w:rPr>
          <w:rFonts w:ascii="Georgia" w:hAnsi="Georgia"/>
        </w:rPr>
        <w:br/>
        <w:t>Hiring Manager</w:t>
      </w:r>
      <w:r w:rsidRPr="006C6E6F">
        <w:rPr>
          <w:rFonts w:ascii="Georgia" w:hAnsi="Georgia"/>
        </w:rPr>
        <w:br/>
        <w:t>Innovative AI Solutions Inc.</w:t>
      </w:r>
      <w:r w:rsidRPr="006C6E6F">
        <w:rPr>
          <w:rFonts w:ascii="Georgia" w:hAnsi="Georgia"/>
        </w:rPr>
        <w:br/>
      </w:r>
      <w:r w:rsidR="006058A6" w:rsidRPr="006058A6">
        <w:rPr>
          <w:rFonts w:ascii="Georgia" w:hAnsi="Georgia"/>
        </w:rPr>
        <w:t>456 Tech Valley Park</w:t>
      </w:r>
      <w:r w:rsidR="006058A6" w:rsidRPr="006058A6">
        <w:rPr>
          <w:rFonts w:ascii="Georgia" w:hAnsi="Georgia"/>
        </w:rPr>
        <w:br/>
        <w:t>Islamabad, Pakistan</w:t>
      </w:r>
    </w:p>
    <w:p w14:paraId="732F594E" w14:textId="77777777" w:rsidR="006C6E6F" w:rsidRPr="006C6E6F" w:rsidRDefault="006C6E6F" w:rsidP="006C6E6F">
      <w:pPr>
        <w:rPr>
          <w:rFonts w:ascii="Georgia" w:hAnsi="Georgia"/>
        </w:rPr>
      </w:pPr>
    </w:p>
    <w:p w14:paraId="586C8824" w14:textId="74272B6A" w:rsidR="006C6E6F" w:rsidRPr="006058A6" w:rsidRDefault="006C6E6F" w:rsidP="006C6E6F">
      <w:pPr>
        <w:rPr>
          <w:rFonts w:ascii="Georgia" w:hAnsi="Georgia"/>
        </w:rPr>
      </w:pPr>
      <w:r w:rsidRPr="006C6E6F">
        <w:rPr>
          <w:rFonts w:ascii="Georgia" w:hAnsi="Georgia"/>
        </w:rPr>
        <w:t>Dear Mr.</w:t>
      </w:r>
      <w:r w:rsidRPr="006058A6">
        <w:rPr>
          <w:rFonts w:ascii="Georgia" w:hAnsi="Georgia"/>
        </w:rPr>
        <w:t xml:space="preserve"> Ali Rizwan</w:t>
      </w:r>
      <w:r w:rsidRPr="006C6E6F">
        <w:rPr>
          <w:rFonts w:ascii="Georgia" w:hAnsi="Georgia"/>
        </w:rPr>
        <w:t>,</w:t>
      </w:r>
    </w:p>
    <w:p w14:paraId="32ACE7B0" w14:textId="77777777" w:rsidR="006C6E6F" w:rsidRPr="006C6E6F" w:rsidRDefault="006C6E6F" w:rsidP="006C6E6F">
      <w:pPr>
        <w:rPr>
          <w:rFonts w:ascii="Georgia" w:hAnsi="Georgia"/>
        </w:rPr>
      </w:pPr>
    </w:p>
    <w:p w14:paraId="4FBBBB74" w14:textId="77777777" w:rsidR="006058A6" w:rsidRPr="006058A6" w:rsidRDefault="006058A6" w:rsidP="006058A6">
      <w:pPr>
        <w:rPr>
          <w:rFonts w:ascii="Georgia" w:hAnsi="Georgia"/>
        </w:rPr>
      </w:pPr>
      <w:r w:rsidRPr="006058A6">
        <w:rPr>
          <w:rFonts w:ascii="Georgia" w:hAnsi="Georgia"/>
        </w:rPr>
        <w:t xml:space="preserve">I am excited to apply for the </w:t>
      </w:r>
      <w:r w:rsidRPr="006058A6">
        <w:rPr>
          <w:rFonts w:ascii="Georgia" w:hAnsi="Georgia"/>
          <w:b/>
          <w:bCs/>
        </w:rPr>
        <w:t>AI Engineer</w:t>
      </w:r>
      <w:r w:rsidRPr="006058A6">
        <w:rPr>
          <w:rFonts w:ascii="Georgia" w:hAnsi="Georgia"/>
        </w:rPr>
        <w:t xml:space="preserve"> position at </w:t>
      </w:r>
      <w:r w:rsidRPr="006058A6">
        <w:rPr>
          <w:rFonts w:ascii="Georgia" w:hAnsi="Georgia"/>
          <w:b/>
          <w:bCs/>
        </w:rPr>
        <w:t>Innovative AI Solutions Inc.</w:t>
      </w:r>
      <w:r w:rsidRPr="006058A6">
        <w:rPr>
          <w:rFonts w:ascii="Georgia" w:hAnsi="Georgia"/>
        </w:rPr>
        <w:t xml:space="preserve"> With </w:t>
      </w:r>
      <w:r w:rsidRPr="006058A6">
        <w:rPr>
          <w:rFonts w:ascii="Georgia" w:hAnsi="Georgia"/>
          <w:b/>
          <w:bCs/>
        </w:rPr>
        <w:t>2 years of hands-on experience</w:t>
      </w:r>
      <w:r w:rsidRPr="006058A6">
        <w:rPr>
          <w:rFonts w:ascii="Georgia" w:hAnsi="Georgia"/>
        </w:rPr>
        <w:t xml:space="preserve"> in </w:t>
      </w:r>
      <w:r w:rsidRPr="006058A6">
        <w:rPr>
          <w:rFonts w:ascii="Georgia" w:hAnsi="Georgia"/>
          <w:b/>
          <w:bCs/>
        </w:rPr>
        <w:t>AI, machine learning, and deep learning</w:t>
      </w:r>
      <w:r w:rsidRPr="006058A6">
        <w:rPr>
          <w:rFonts w:ascii="Georgia" w:hAnsi="Georgia"/>
        </w:rPr>
        <w:t xml:space="preserve">, I have successfully completed numerous projects, including </w:t>
      </w:r>
      <w:r w:rsidRPr="006058A6">
        <w:rPr>
          <w:rFonts w:ascii="Georgia" w:hAnsi="Georgia"/>
          <w:b/>
          <w:bCs/>
        </w:rPr>
        <w:t>self-driving car models, facial emotion recognition, and vehicle detection systems</w:t>
      </w:r>
      <w:r w:rsidRPr="006058A6">
        <w:rPr>
          <w:rFonts w:ascii="Georgia" w:hAnsi="Georgia"/>
        </w:rPr>
        <w:t>. My technical background and dedication to AI-driven solutions align with the cutting-edge work your company is known for.</w:t>
      </w:r>
    </w:p>
    <w:p w14:paraId="53F6E23D" w14:textId="77777777" w:rsidR="006058A6" w:rsidRPr="006058A6" w:rsidRDefault="006058A6" w:rsidP="006058A6">
      <w:pPr>
        <w:rPr>
          <w:rFonts w:ascii="Georgia" w:hAnsi="Georgia"/>
        </w:rPr>
      </w:pPr>
    </w:p>
    <w:p w14:paraId="70132B5A" w14:textId="77777777" w:rsidR="006058A6" w:rsidRPr="006058A6" w:rsidRDefault="006058A6" w:rsidP="006058A6">
      <w:pPr>
        <w:rPr>
          <w:rFonts w:ascii="Georgia" w:hAnsi="Georgia"/>
        </w:rPr>
      </w:pPr>
      <w:proofErr w:type="gramStart"/>
      <w:r w:rsidRPr="006058A6">
        <w:rPr>
          <w:rFonts w:ascii="Georgia" w:hAnsi="Georgia"/>
        </w:rPr>
        <w:t>In particular, my</w:t>
      </w:r>
      <w:proofErr w:type="gramEnd"/>
      <w:r w:rsidRPr="006058A6">
        <w:rPr>
          <w:rFonts w:ascii="Georgia" w:hAnsi="Georgia"/>
        </w:rPr>
        <w:t xml:space="preserve"> recent project—a </w:t>
      </w:r>
      <w:r w:rsidRPr="006058A6">
        <w:rPr>
          <w:rFonts w:ascii="Georgia" w:hAnsi="Georgia"/>
          <w:b/>
          <w:bCs/>
        </w:rPr>
        <w:t>self-driving car model</w:t>
      </w:r>
      <w:r w:rsidRPr="006058A6">
        <w:rPr>
          <w:rFonts w:ascii="Georgia" w:hAnsi="Georgia"/>
        </w:rPr>
        <w:t xml:space="preserve"> that learned to navigate based on edge distance—demonstrates my ability to apply AI to solve real-world challenges. I have developed and deployed models using </w:t>
      </w:r>
      <w:r w:rsidRPr="006058A6">
        <w:rPr>
          <w:rFonts w:ascii="Georgia" w:hAnsi="Georgia"/>
          <w:b/>
          <w:bCs/>
        </w:rPr>
        <w:t xml:space="preserve">Python, TensorFlow, and </w:t>
      </w:r>
      <w:proofErr w:type="spellStart"/>
      <w:r w:rsidRPr="006058A6">
        <w:rPr>
          <w:rFonts w:ascii="Georgia" w:hAnsi="Georgia"/>
          <w:b/>
          <w:bCs/>
        </w:rPr>
        <w:t>PyTorch</w:t>
      </w:r>
      <w:proofErr w:type="spellEnd"/>
      <w:r w:rsidRPr="006058A6">
        <w:rPr>
          <w:rFonts w:ascii="Georgia" w:hAnsi="Georgia"/>
        </w:rPr>
        <w:t xml:space="preserve">, and am proficient with cloud services like </w:t>
      </w:r>
      <w:r w:rsidRPr="006058A6">
        <w:rPr>
          <w:rFonts w:ascii="Georgia" w:hAnsi="Georgia"/>
          <w:b/>
          <w:bCs/>
        </w:rPr>
        <w:t>AWS and Google Cloud AI services</w:t>
      </w:r>
      <w:r w:rsidRPr="006058A6">
        <w:rPr>
          <w:rFonts w:ascii="Georgia" w:hAnsi="Georgia"/>
        </w:rPr>
        <w:t>, allowing for seamless AI deployment at scale.</w:t>
      </w:r>
    </w:p>
    <w:p w14:paraId="05F0E3DB" w14:textId="77777777" w:rsidR="006058A6" w:rsidRPr="006058A6" w:rsidRDefault="006058A6" w:rsidP="006058A6">
      <w:pPr>
        <w:rPr>
          <w:rFonts w:ascii="Georgia" w:hAnsi="Georgia"/>
        </w:rPr>
      </w:pPr>
    </w:p>
    <w:p w14:paraId="2A731036" w14:textId="77777777" w:rsidR="006058A6" w:rsidRPr="006058A6" w:rsidRDefault="006058A6" w:rsidP="006058A6">
      <w:pPr>
        <w:rPr>
          <w:rFonts w:ascii="Georgia" w:hAnsi="Georgia"/>
        </w:rPr>
      </w:pPr>
      <w:r w:rsidRPr="006058A6">
        <w:rPr>
          <w:rFonts w:ascii="Georgia" w:hAnsi="Georgia"/>
        </w:rPr>
        <w:t xml:space="preserve">What excites me most about </w:t>
      </w:r>
      <w:r w:rsidRPr="006058A6">
        <w:rPr>
          <w:rFonts w:ascii="Georgia" w:hAnsi="Georgia"/>
          <w:b/>
          <w:bCs/>
        </w:rPr>
        <w:t>Innovative AI Solutions Inc.</w:t>
      </w:r>
      <w:r w:rsidRPr="006058A6">
        <w:rPr>
          <w:rFonts w:ascii="Georgia" w:hAnsi="Georgia"/>
        </w:rPr>
        <w:t xml:space="preserve"> is your focus on </w:t>
      </w:r>
      <w:r w:rsidRPr="006058A6">
        <w:rPr>
          <w:rFonts w:ascii="Georgia" w:hAnsi="Georgia"/>
          <w:b/>
          <w:bCs/>
        </w:rPr>
        <w:t>transforming industries with AI and real-world applications in natural language processing and autonomous systems</w:t>
      </w:r>
      <w:r w:rsidRPr="006058A6">
        <w:rPr>
          <w:rFonts w:ascii="Georgia" w:hAnsi="Georgia"/>
        </w:rPr>
        <w:t>. I am eager to contribute my skills to help advance your AI initiatives and continue building impactful, AI-powered products.</w:t>
      </w:r>
    </w:p>
    <w:p w14:paraId="1BF1CCBA" w14:textId="77777777" w:rsidR="006058A6" w:rsidRPr="006058A6" w:rsidRDefault="006058A6" w:rsidP="006058A6">
      <w:pPr>
        <w:rPr>
          <w:rFonts w:ascii="Georgia" w:hAnsi="Georgia"/>
        </w:rPr>
      </w:pPr>
    </w:p>
    <w:p w14:paraId="1B41AC7B" w14:textId="08CF4907" w:rsidR="006058A6" w:rsidRDefault="006058A6" w:rsidP="006058A6">
      <w:pPr>
        <w:rPr>
          <w:rFonts w:ascii="Georgia" w:hAnsi="Georgia"/>
        </w:rPr>
      </w:pPr>
      <w:r w:rsidRPr="006058A6">
        <w:rPr>
          <w:rFonts w:ascii="Georgia" w:hAnsi="Georgia"/>
        </w:rPr>
        <w:t xml:space="preserve">Thank you for considering my application. I look forward to discussing how I can contribute to your team. You can reach me at </w:t>
      </w:r>
      <w:r w:rsidRPr="006058A6">
        <w:rPr>
          <w:rFonts w:ascii="Georgia" w:hAnsi="Georgia"/>
          <w:b/>
          <w:bCs/>
        </w:rPr>
        <w:t>03244983583</w:t>
      </w:r>
      <w:r w:rsidRPr="006058A6">
        <w:rPr>
          <w:rFonts w:ascii="Georgia" w:hAnsi="Georgia"/>
        </w:rPr>
        <w:t xml:space="preserve"> or </w:t>
      </w:r>
      <w:hyperlink r:id="rId11" w:history="1">
        <w:r w:rsidR="001835AC" w:rsidRPr="006058A6">
          <w:rPr>
            <w:rStyle w:val="Hyperlink"/>
            <w:rFonts w:ascii="Georgia" w:hAnsi="Georgia"/>
            <w:b/>
            <w:bCs/>
          </w:rPr>
          <w:t>zs970120@gmail.com</w:t>
        </w:r>
      </w:hyperlink>
      <w:r w:rsidRPr="006058A6">
        <w:rPr>
          <w:rFonts w:ascii="Georgia" w:hAnsi="Georgia"/>
        </w:rPr>
        <w:t>.</w:t>
      </w:r>
    </w:p>
    <w:p w14:paraId="3E517C85" w14:textId="77777777" w:rsidR="001835AC" w:rsidRPr="006058A6" w:rsidRDefault="001835AC" w:rsidP="006058A6">
      <w:pPr>
        <w:rPr>
          <w:rFonts w:ascii="Georgia" w:hAnsi="Georgia"/>
        </w:rPr>
      </w:pPr>
    </w:p>
    <w:p w14:paraId="744415C3" w14:textId="77777777" w:rsidR="006C6E6F" w:rsidRPr="006058A6" w:rsidRDefault="006C6E6F" w:rsidP="006C6E6F">
      <w:pPr>
        <w:rPr>
          <w:rFonts w:ascii="Georgia" w:hAnsi="Georgia"/>
        </w:rPr>
      </w:pPr>
      <w:r w:rsidRPr="006C6E6F">
        <w:rPr>
          <w:rFonts w:ascii="Georgia" w:hAnsi="Georgia"/>
        </w:rPr>
        <w:t>Sincerely,</w:t>
      </w:r>
    </w:p>
    <w:p w14:paraId="72B74D6F" w14:textId="77777777" w:rsidR="006C6E6F" w:rsidRPr="006058A6" w:rsidRDefault="006C6E6F" w:rsidP="006C6E6F">
      <w:pPr>
        <w:rPr>
          <w:rFonts w:ascii="Georgia" w:hAnsi="Georgia"/>
        </w:rPr>
      </w:pPr>
    </w:p>
    <w:p w14:paraId="0E5921CE" w14:textId="7303C55C" w:rsidR="006C6E6F" w:rsidRPr="006C6E6F" w:rsidRDefault="006C6E6F" w:rsidP="006C6E6F">
      <w:pPr>
        <w:rPr>
          <w:rFonts w:ascii="Georgia" w:hAnsi="Georgia"/>
        </w:rPr>
      </w:pPr>
      <w:r w:rsidRPr="006C6E6F">
        <w:rPr>
          <w:rFonts w:ascii="Georgia" w:hAnsi="Georgia"/>
        </w:rPr>
        <w:br/>
      </w:r>
      <w:r w:rsidRPr="006C6E6F">
        <w:rPr>
          <w:rFonts w:ascii="Georgia" w:hAnsi="Georgia"/>
          <w:b/>
          <w:bCs/>
        </w:rPr>
        <w:t>Zubair Ali</w:t>
      </w:r>
    </w:p>
    <w:p w14:paraId="0159B891" w14:textId="77777777" w:rsidR="0048120C" w:rsidRPr="006058A6" w:rsidRDefault="0048120C" w:rsidP="006C6E6F">
      <w:pPr>
        <w:rPr>
          <w:rFonts w:ascii="Georgia" w:hAnsi="Georgia"/>
        </w:rPr>
      </w:pPr>
    </w:p>
    <w:sectPr w:rsidR="0048120C" w:rsidRPr="006058A6" w:rsidSect="006C6E6F">
      <w:footerReference w:type="even" r:id="rId12"/>
      <w:footerReference w:type="default" r:id="rId13"/>
      <w:pgSz w:w="12240" w:h="15840" w:code="1"/>
      <w:pgMar w:top="720" w:right="720" w:bottom="72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1F46D" w14:textId="77777777" w:rsidR="00B3680A" w:rsidRDefault="00B3680A" w:rsidP="00E74B29">
      <w:r>
        <w:separator/>
      </w:r>
    </w:p>
  </w:endnote>
  <w:endnote w:type="continuationSeparator" w:id="0">
    <w:p w14:paraId="43ACE11A" w14:textId="77777777" w:rsidR="00B3680A" w:rsidRDefault="00B3680A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5936648"/>
      <w:docPartObj>
        <w:docPartGallery w:val="Page Numbers (Bottom of Page)"/>
        <w:docPartUnique/>
      </w:docPartObj>
    </w:sdtPr>
    <w:sdtContent>
      <w:p w14:paraId="53A8A05C" w14:textId="77777777" w:rsidR="00E74B29" w:rsidRDefault="00E74B29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1CCF8E" w14:textId="77777777" w:rsidR="00E74B29" w:rsidRDefault="00E74B29" w:rsidP="00670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B298C" w14:textId="77777777" w:rsidR="00E74B29" w:rsidRDefault="00E74B29" w:rsidP="006709F1">
    <w:pPr>
      <w:pStyle w:val="Footer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1079"/>
      <w:gridCol w:w="5395"/>
      <w:gridCol w:w="3237"/>
      <w:gridCol w:w="1079"/>
    </w:tblGrid>
    <w:tr w:rsidR="00E74B29" w14:paraId="48B97DA9" w14:textId="77777777" w:rsidTr="006709F1">
      <w:tc>
        <w:tcPr>
          <w:tcW w:w="1079" w:type="dxa"/>
        </w:tcPr>
        <w:p w14:paraId="2365C53D" w14:textId="77777777" w:rsidR="00E74B29" w:rsidRPr="00E74B29" w:rsidRDefault="00E74B29" w:rsidP="006709F1">
          <w:pPr>
            <w:pStyle w:val="Footer"/>
          </w:pPr>
        </w:p>
      </w:tc>
      <w:tc>
        <w:tcPr>
          <w:tcW w:w="5395" w:type="dxa"/>
        </w:tcPr>
        <w:p w14:paraId="124C85C9" w14:textId="77777777" w:rsidR="00E74B29" w:rsidRPr="00874FE7" w:rsidRDefault="00000000" w:rsidP="006709F1">
          <w:pPr>
            <w:pStyle w:val="Footer"/>
          </w:pPr>
          <w:sdt>
            <w:sdtPr>
              <w:id w:val="707152945"/>
              <w:placeholder>
                <w:docPart w:val="86377FB8AC5747FA9A82DF01EF1BDE31"/>
              </w:placeholder>
              <w:temporary/>
              <w:showingPlcHdr/>
              <w15:appearance w15:val="hidden"/>
            </w:sdtPr>
            <w:sdtContent>
              <w:r w:rsidR="00837914" w:rsidRPr="006709F1">
                <w:t>REPORT TITLE</w:t>
              </w:r>
            </w:sdtContent>
          </w:sdt>
        </w:p>
      </w:tc>
      <w:tc>
        <w:tcPr>
          <w:tcW w:w="3237" w:type="dxa"/>
        </w:tcPr>
        <w:sdt>
          <w:sdtPr>
            <w:rPr>
              <w:rStyle w:val="PageNumber"/>
            </w:rPr>
            <w:id w:val="-1206949233"/>
            <w:docPartObj>
              <w:docPartGallery w:val="Page Numbers (Bottom of Page)"/>
              <w:docPartUnique/>
            </w:docPartObj>
          </w:sdtPr>
          <w:sdtContent>
            <w:p w14:paraId="1CB53495" w14:textId="77777777" w:rsidR="00E74B29" w:rsidRPr="00E74B29" w:rsidRDefault="00E74B29" w:rsidP="006709F1">
              <w:pPr>
                <w:pStyle w:val="Footer"/>
                <w:jc w:val="right"/>
              </w:pPr>
              <w:r w:rsidRPr="00E74B29">
                <w:t xml:space="preserve">PAGE </w:t>
              </w:r>
              <w:r w:rsidRPr="00E74B29">
                <w:fldChar w:fldCharType="begin"/>
              </w:r>
              <w:r w:rsidRPr="00E74B29">
                <w:instrText xml:space="preserve"> PAGE </w:instrText>
              </w:r>
              <w:r w:rsidRPr="00E74B29">
                <w:fldChar w:fldCharType="separate"/>
              </w:r>
              <w:r w:rsidR="00837914">
                <w:rPr>
                  <w:noProof/>
                </w:rPr>
                <w:t>4</w:t>
              </w:r>
              <w:r w:rsidRPr="00E74B29">
                <w:fldChar w:fldCharType="end"/>
              </w:r>
            </w:p>
          </w:sdtContent>
        </w:sdt>
      </w:tc>
      <w:tc>
        <w:tcPr>
          <w:tcW w:w="1079" w:type="dxa"/>
        </w:tcPr>
        <w:p w14:paraId="6EAEF352" w14:textId="77777777" w:rsidR="00E74B29" w:rsidRPr="00E74B29" w:rsidRDefault="00E74B29" w:rsidP="006709F1">
          <w:pPr>
            <w:pStyle w:val="Footer"/>
          </w:pPr>
        </w:p>
      </w:tc>
    </w:tr>
  </w:tbl>
  <w:p w14:paraId="0F169364" w14:textId="77777777" w:rsidR="00E74B29" w:rsidRDefault="00E74B29" w:rsidP="00670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6E416" w14:textId="77777777" w:rsidR="00B3680A" w:rsidRDefault="00B3680A" w:rsidP="00E74B29">
      <w:r>
        <w:separator/>
      </w:r>
    </w:p>
  </w:footnote>
  <w:footnote w:type="continuationSeparator" w:id="0">
    <w:p w14:paraId="103CB9B3" w14:textId="77777777" w:rsidR="00B3680A" w:rsidRDefault="00B3680A" w:rsidP="00E7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94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E6F"/>
    <w:rsid w:val="00086FA5"/>
    <w:rsid w:val="000E4641"/>
    <w:rsid w:val="00151F66"/>
    <w:rsid w:val="00177F8D"/>
    <w:rsid w:val="001835AC"/>
    <w:rsid w:val="00185F4A"/>
    <w:rsid w:val="001F526F"/>
    <w:rsid w:val="002D2200"/>
    <w:rsid w:val="0040564B"/>
    <w:rsid w:val="0048120C"/>
    <w:rsid w:val="004909D9"/>
    <w:rsid w:val="00521481"/>
    <w:rsid w:val="005907BC"/>
    <w:rsid w:val="006058A6"/>
    <w:rsid w:val="00665110"/>
    <w:rsid w:val="006709F1"/>
    <w:rsid w:val="006C60E6"/>
    <w:rsid w:val="006C6E6F"/>
    <w:rsid w:val="007115AB"/>
    <w:rsid w:val="00837914"/>
    <w:rsid w:val="00874FE7"/>
    <w:rsid w:val="00952F7D"/>
    <w:rsid w:val="0095496A"/>
    <w:rsid w:val="009A38BA"/>
    <w:rsid w:val="00B3680A"/>
    <w:rsid w:val="00B43E11"/>
    <w:rsid w:val="00C755AB"/>
    <w:rsid w:val="00CE2429"/>
    <w:rsid w:val="00D43125"/>
    <w:rsid w:val="00D66A3A"/>
    <w:rsid w:val="00DF198B"/>
    <w:rsid w:val="00E74B29"/>
    <w:rsid w:val="00F50791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A01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709F1"/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customStyle="1" w:styleId="Text">
    <w:name w:val="Text"/>
    <w:basedOn w:val="Normal"/>
    <w:uiPriority w:val="5"/>
    <w:qFormat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character" w:styleId="Hyperlink">
    <w:name w:val="Hyperlink"/>
    <w:basedOn w:val="DefaultParagraphFont"/>
    <w:uiPriority w:val="99"/>
    <w:semiHidden/>
    <w:rsid w:val="006C6E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zs970120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ZubairZubi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bair\AppData\Roaming\Microsoft\Templates\Modern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6377FB8AC5747FA9A82DF01EF1BD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9EADF-8BB6-4AF4-8D1A-BA2B5F6C5A59}"/>
      </w:docPartPr>
      <w:docPartBody>
        <w:p w:rsidR="00000000" w:rsidRDefault="00000000">
          <w:pPr>
            <w:pStyle w:val="86377FB8AC5747FA9A82DF01EF1BDE31"/>
          </w:pPr>
          <w:r w:rsidRPr="0048120C">
            <w:t xml:space="preserve">Lorem Ipsum is </w:t>
          </w:r>
          <w:r w:rsidRPr="0048120C">
            <w:t>simply dummy text of the printing and typesetting industry.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1B"/>
    <w:rsid w:val="002F471B"/>
    <w:rsid w:val="0071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9AE7ABA80544859ABA94F73E76989A">
    <w:name w:val="699AE7ABA80544859ABA94F73E76989A"/>
  </w:style>
  <w:style w:type="paragraph" w:customStyle="1" w:styleId="CDB0CF19FD824467B206C2AC2B5D67B9">
    <w:name w:val="CDB0CF19FD824467B206C2AC2B5D67B9"/>
  </w:style>
  <w:style w:type="paragraph" w:customStyle="1" w:styleId="4A6147BF5C414B8ABE5347505C05875F">
    <w:name w:val="4A6147BF5C414B8ABE5347505C05875F"/>
  </w:style>
  <w:style w:type="paragraph" w:customStyle="1" w:styleId="F358431CF7CD47B69501F6C9DDF9EBBD">
    <w:name w:val="F358431CF7CD47B69501F6C9DDF9EBBD"/>
  </w:style>
  <w:style w:type="paragraph" w:customStyle="1" w:styleId="B1AD6394A18C4448A2C9F13BFC6D21DD">
    <w:name w:val="B1AD6394A18C4448A2C9F13BFC6D21DD"/>
  </w:style>
  <w:style w:type="paragraph" w:customStyle="1" w:styleId="07E3409EB9A04517BE1DC1D77A12033C">
    <w:name w:val="07E3409EB9A04517BE1DC1D77A12033C"/>
  </w:style>
  <w:style w:type="paragraph" w:customStyle="1" w:styleId="4C314221538E4D5EB95F1648C026061D">
    <w:name w:val="4C314221538E4D5EB95F1648C026061D"/>
  </w:style>
  <w:style w:type="paragraph" w:customStyle="1" w:styleId="666022F1C72C44EA89A1F6547FE5E917">
    <w:name w:val="666022F1C72C44EA89A1F6547FE5E917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kern w:val="0"/>
      <w:sz w:val="28"/>
      <w:szCs w:val="28"/>
      <w14:ligatures w14:val="none"/>
    </w:rPr>
  </w:style>
  <w:style w:type="paragraph" w:customStyle="1" w:styleId="2A1250E954CC4C929D1C8DB4E34CC812">
    <w:name w:val="2A1250E954CC4C929D1C8DB4E34CC812"/>
  </w:style>
  <w:style w:type="paragraph" w:customStyle="1" w:styleId="6BE7E9213280416A8A1CCED43F36F8A8">
    <w:name w:val="6BE7E9213280416A8A1CCED43F36F8A8"/>
  </w:style>
  <w:style w:type="paragraph" w:customStyle="1" w:styleId="61403FF6CD4C44289D54BE37936E91B4">
    <w:name w:val="61403FF6CD4C44289D54BE37936E91B4"/>
  </w:style>
  <w:style w:type="paragraph" w:customStyle="1" w:styleId="2EB6F163AC66423C81EE6883CAA597B8">
    <w:name w:val="2EB6F163AC66423C81EE6883CAA597B8"/>
  </w:style>
  <w:style w:type="paragraph" w:customStyle="1" w:styleId="D057C4B442AD4F64A165A2C01F904572">
    <w:name w:val="D057C4B442AD4F64A165A2C01F904572"/>
  </w:style>
  <w:style w:type="paragraph" w:customStyle="1" w:styleId="EBF65D89E4F6414F893E82C47AD02C01">
    <w:name w:val="EBF65D89E4F6414F893E82C47AD02C01"/>
  </w:style>
  <w:style w:type="paragraph" w:customStyle="1" w:styleId="7A2F338360474CA5A36358651FE5DFBA">
    <w:name w:val="7A2F338360474CA5A36358651FE5DFBA"/>
  </w:style>
  <w:style w:type="paragraph" w:customStyle="1" w:styleId="86377FB8AC5747FA9A82DF01EF1BDE31">
    <w:name w:val="86377FB8AC5747FA9A82DF01EF1BDE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student report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2024-10-20T09:51:00Z</dcterms:created>
  <dcterms:modified xsi:type="dcterms:W3CDTF">2024-10-20T10:22:00Z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